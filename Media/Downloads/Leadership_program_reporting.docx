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CC7E4" w14:textId="0769C967" w:rsidR="00DB089A" w:rsidRDefault="00AB32A1" w:rsidP="007F0FC8">
      <w:pPr>
        <w:pStyle w:val="Boxheading-smal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BCFD91C" wp14:editId="3B0204E2">
                <wp:simplePos x="0" y="0"/>
                <wp:positionH relativeFrom="page">
                  <wp:posOffset>508000</wp:posOffset>
                </wp:positionH>
                <wp:positionV relativeFrom="page">
                  <wp:posOffset>4013200</wp:posOffset>
                </wp:positionV>
                <wp:extent cx="3943985" cy="4218940"/>
                <wp:effectExtent l="0" t="0" r="0" b="22860"/>
                <wp:wrapThrough wrapText="bothSides">
                  <wp:wrapPolygon edited="0">
                    <wp:start x="139" y="0"/>
                    <wp:lineTo x="139" y="21587"/>
                    <wp:lineTo x="21284" y="21587"/>
                    <wp:lineTo x="21284" y="0"/>
                    <wp:lineTo x="139" y="0"/>
                  </wp:wrapPolygon>
                </wp:wrapThrough>
                <wp:docPr id="59" name="Text Box 1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985" cy="421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0">
                                <a:gsLst>
                                  <a:gs pos="0">
                                    <a:srgbClr val="B3CF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19050">
                              <a:solidFill>
                                <a:srgbClr val="B3C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93A5AB" w14:textId="376A49F8" w:rsidR="002D522B" w:rsidRPr="002D522B" w:rsidRDefault="002D522B" w:rsidP="002D522B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00B2E6"/>
                                <w:sz w:val="36"/>
                                <w:szCs w:val="36"/>
                              </w:rPr>
                            </w:pPr>
                            <w:r w:rsidRPr="002D522B">
                              <w:rPr>
                                <w:rFonts w:ascii="Arial Narrow" w:hAnsi="Arial Narrow"/>
                                <w:b/>
                                <w:bCs/>
                                <w:color w:val="00B2E6"/>
                                <w:sz w:val="36"/>
                                <w:szCs w:val="36"/>
                              </w:rPr>
                              <w:t>LEADERSHIP IN ACTION SESSION:</w:t>
                            </w:r>
                          </w:p>
                          <w:p w14:paraId="6847DF5A" w14:textId="77777777" w:rsidR="002D522B" w:rsidRPr="002D522B" w:rsidRDefault="002D522B" w:rsidP="00AB32A1">
                            <w:pPr>
                              <w:spacing w:before="200" w:line="480" w:lineRule="auto"/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</w:pPr>
                            <w:r w:rsidRPr="002D522B">
                              <w:rPr>
                                <w:rFonts w:ascii="Frutiger LT Std" w:hAnsi="Frutiger LT Std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Communication</w:t>
                            </w:r>
                            <w:r w:rsidRPr="002D522B">
                              <w:rPr>
                                <w:rFonts w:ascii="Frutiger LT Std" w:hAnsi="Frutiger LT Std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2D522B"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  <w:t>[include date and time here]</w:t>
                            </w:r>
                          </w:p>
                          <w:p w14:paraId="285080E0" w14:textId="77777777" w:rsidR="002D522B" w:rsidRPr="002D522B" w:rsidRDefault="002D522B" w:rsidP="002D522B">
                            <w:pPr>
                              <w:spacing w:before="68" w:line="480" w:lineRule="auto"/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</w:pPr>
                            <w:r w:rsidRPr="002D522B">
                              <w:rPr>
                                <w:rFonts w:ascii="Frutiger LT Std" w:hAnsi="Frutiger LT Std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Leadership styles</w:t>
                            </w:r>
                            <w:r w:rsidRPr="002D522B">
                              <w:rPr>
                                <w:rFonts w:ascii="Frutiger LT Std" w:hAnsi="Frutiger LT Std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2D522B"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  <w:t>[include date and time here]</w:t>
                            </w:r>
                          </w:p>
                          <w:p w14:paraId="336CCA8C" w14:textId="77777777" w:rsidR="002D522B" w:rsidRPr="002D522B" w:rsidRDefault="002D522B" w:rsidP="002D522B">
                            <w:pPr>
                              <w:spacing w:before="68" w:line="480" w:lineRule="auto"/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</w:pPr>
                            <w:r w:rsidRPr="002D522B">
                              <w:rPr>
                                <w:rFonts w:ascii="Frutiger LT Std" w:hAnsi="Frutiger LT Std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Mentoring</w:t>
                            </w:r>
                            <w:r w:rsidRPr="002D522B">
                              <w:rPr>
                                <w:rFonts w:ascii="Frutiger LT Std" w:hAnsi="Frutiger LT Std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2D522B"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  <w:t>[include date and time here]</w:t>
                            </w:r>
                          </w:p>
                          <w:p w14:paraId="6FA32709" w14:textId="77777777" w:rsidR="002D522B" w:rsidRPr="002D522B" w:rsidRDefault="002D522B" w:rsidP="002D522B">
                            <w:pPr>
                              <w:spacing w:before="68" w:line="480" w:lineRule="auto"/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</w:pPr>
                            <w:r w:rsidRPr="002D522B">
                              <w:rPr>
                                <w:rFonts w:ascii="Frutiger LT Std" w:hAnsi="Frutiger LT Std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Time management</w:t>
                            </w:r>
                            <w:r w:rsidRPr="002D522B">
                              <w:rPr>
                                <w:rFonts w:ascii="Frutiger LT Std" w:hAnsi="Frutiger LT Std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2D522B"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  <w:t>[include date and time here]</w:t>
                            </w:r>
                          </w:p>
                          <w:p w14:paraId="611D7DBA" w14:textId="77777777" w:rsidR="002D522B" w:rsidRPr="002D522B" w:rsidRDefault="002D522B" w:rsidP="002D522B">
                            <w:pPr>
                              <w:spacing w:before="68" w:line="480" w:lineRule="auto"/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</w:pPr>
                            <w:r w:rsidRPr="002D522B">
                              <w:rPr>
                                <w:rFonts w:ascii="Frutiger LT Std" w:hAnsi="Frutiger LT Std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Goal setting</w:t>
                            </w:r>
                            <w:r w:rsidRPr="002D522B">
                              <w:rPr>
                                <w:rFonts w:ascii="Frutiger LT Std" w:hAnsi="Frutiger LT Std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2D522B"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  <w:t>[include date and time here]</w:t>
                            </w:r>
                          </w:p>
                          <w:p w14:paraId="436D3358" w14:textId="77777777" w:rsidR="002D522B" w:rsidRPr="002D522B" w:rsidRDefault="002D522B" w:rsidP="002D522B">
                            <w:pPr>
                              <w:spacing w:before="68" w:line="480" w:lineRule="auto"/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</w:pPr>
                            <w:r w:rsidRPr="002D522B">
                              <w:rPr>
                                <w:rFonts w:ascii="Frutiger LT Std" w:hAnsi="Frutiger LT Std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Living our values</w:t>
                            </w:r>
                            <w:r w:rsidRPr="002D522B">
                              <w:rPr>
                                <w:rFonts w:ascii="Frutiger LT Std" w:hAnsi="Frutiger LT Std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2D522B"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  <w:t>[include date and time here]</w:t>
                            </w:r>
                          </w:p>
                          <w:p w14:paraId="4F578A97" w14:textId="44B98A8B" w:rsidR="002D522B" w:rsidRPr="002D522B" w:rsidRDefault="00BB4FC6" w:rsidP="002D522B">
                            <w:pPr>
                              <w:spacing w:before="68" w:line="480" w:lineRule="auto"/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Frutiger LT Std" w:hAnsi="Frutiger LT Std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B</w:t>
                            </w:r>
                            <w:r w:rsidRPr="002D522B">
                              <w:rPr>
                                <w:rFonts w:ascii="Frutiger LT Std" w:hAnsi="Frutiger LT Std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uilding </w:t>
                            </w:r>
                            <w:r w:rsidR="000415C8">
                              <w:rPr>
                                <w:rFonts w:ascii="Frutiger LT Std" w:hAnsi="Frutiger LT Std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</w:t>
                            </w:r>
                            <w:bookmarkStart w:id="0" w:name="_GoBack"/>
                            <w:bookmarkEnd w:id="0"/>
                            <w:r w:rsidR="002D522B" w:rsidRPr="002D522B">
                              <w:rPr>
                                <w:rFonts w:ascii="Frutiger LT Std" w:hAnsi="Frutiger LT Std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onsensus</w:t>
                            </w:r>
                            <w:r w:rsidR="002D522B" w:rsidRPr="002D522B">
                              <w:rPr>
                                <w:rFonts w:ascii="Frutiger LT Std" w:hAnsi="Frutiger LT Std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="002D522B" w:rsidRPr="002D522B"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  <w:t>[include date and time here]</w:t>
                            </w:r>
                          </w:p>
                          <w:p w14:paraId="6C6C919A" w14:textId="77777777" w:rsidR="002D522B" w:rsidRPr="002D522B" w:rsidRDefault="002D522B" w:rsidP="002D522B">
                            <w:pPr>
                              <w:spacing w:before="68" w:line="480" w:lineRule="auto"/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</w:pPr>
                            <w:r w:rsidRPr="002D522B">
                              <w:rPr>
                                <w:rFonts w:ascii="Frutiger LT Std" w:hAnsi="Frutiger LT Std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Teamwork</w:t>
                            </w:r>
                            <w:r w:rsidRPr="002D522B">
                              <w:rPr>
                                <w:rFonts w:ascii="Frutiger LT Std" w:hAnsi="Frutiger LT Std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2D522B"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  <w:t>[include date and time here]</w:t>
                            </w:r>
                          </w:p>
                          <w:p w14:paraId="1C1ABD7B" w14:textId="77777777" w:rsidR="002D522B" w:rsidRPr="002D522B" w:rsidRDefault="002D522B" w:rsidP="002D522B">
                            <w:pPr>
                              <w:spacing w:before="68" w:line="480" w:lineRule="auto"/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</w:pPr>
                            <w:r w:rsidRPr="002D522B">
                              <w:rPr>
                                <w:rFonts w:ascii="Frutiger LT Std" w:hAnsi="Frutiger LT Std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Professional image</w:t>
                            </w:r>
                            <w:r w:rsidRPr="002D522B">
                              <w:rPr>
                                <w:rFonts w:ascii="Frutiger LT Std" w:hAnsi="Frutiger LT Std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2D522B"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  <w:t>[include date and time here]</w:t>
                            </w:r>
                          </w:p>
                          <w:p w14:paraId="48E3C6F7" w14:textId="77777777" w:rsidR="002D522B" w:rsidRPr="002D522B" w:rsidRDefault="002D522B" w:rsidP="002D522B">
                            <w:pPr>
                              <w:spacing w:before="68" w:line="480" w:lineRule="auto"/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</w:pPr>
                            <w:r w:rsidRPr="002D522B">
                              <w:rPr>
                                <w:rFonts w:ascii="Frutiger LT Std" w:hAnsi="Frutiger LT Std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Innovation</w:t>
                            </w:r>
                            <w:r w:rsidRPr="002D522B">
                              <w:rPr>
                                <w:rFonts w:ascii="Frutiger LT Std" w:hAnsi="Frutiger LT Std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2D522B"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  <w:t>[include date and time here]</w:t>
                            </w:r>
                          </w:p>
                          <w:p w14:paraId="22AF3030" w14:textId="44400D37" w:rsidR="002C3401" w:rsidRPr="002D522B" w:rsidRDefault="002C3401" w:rsidP="002D522B">
                            <w:pPr>
                              <w:pStyle w:val="BodyText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FD91C" id="_x0000_t202" coordsize="21600,21600" o:spt="202" path="m0,0l0,21600,21600,21600,21600,0xe">
                <v:stroke joinstyle="miter"/>
                <v:path gradientshapeok="t" o:connecttype="rect"/>
              </v:shapetype>
              <v:shape id="Text Box 1511" o:spid="_x0000_s1026" type="#_x0000_t202" style="position:absolute;left:0;text-align:left;margin-left:40pt;margin-top:316pt;width:310.55pt;height:332.2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" mv:complextextbox="1" filled="f" stroked="f">
                <v:textbox inset=",0,,0">
                  <w:txbxContent>
                    <w:p w14:paraId="7F93A5AB" w14:textId="376A49F8" w:rsidR="002D522B" w:rsidRPr="002D522B" w:rsidRDefault="002D522B" w:rsidP="002D522B">
                      <w:pPr>
                        <w:rPr>
                          <w:rFonts w:ascii="Arial Narrow" w:hAnsi="Arial Narrow"/>
                          <w:b/>
                          <w:bCs/>
                          <w:color w:val="00B2E6"/>
                          <w:sz w:val="36"/>
                          <w:szCs w:val="36"/>
                        </w:rPr>
                      </w:pPr>
                      <w:r w:rsidRPr="002D522B">
                        <w:rPr>
                          <w:rFonts w:ascii="Arial Narrow" w:hAnsi="Arial Narrow"/>
                          <w:b/>
                          <w:bCs/>
                          <w:color w:val="00B2E6"/>
                          <w:sz w:val="36"/>
                          <w:szCs w:val="36"/>
                        </w:rPr>
                        <w:t>LEADERSHIP IN ACTION SESSION:</w:t>
                      </w:r>
                    </w:p>
                    <w:p w14:paraId="6847DF5A" w14:textId="77777777" w:rsidR="002D522B" w:rsidRPr="002D522B" w:rsidRDefault="002D522B" w:rsidP="00AB32A1">
                      <w:pPr>
                        <w:spacing w:before="200" w:line="480" w:lineRule="auto"/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</w:pPr>
                      <w:r w:rsidRPr="002D522B">
                        <w:rPr>
                          <w:rFonts w:ascii="Frutiger LT Std" w:hAnsi="Frutiger LT Std"/>
                          <w:b/>
                          <w:bCs/>
                          <w:color w:val="000000"/>
                          <w:sz w:val="22"/>
                          <w:szCs w:val="22"/>
                        </w:rPr>
                        <w:t>Communication</w:t>
                      </w:r>
                      <w:r w:rsidRPr="002D522B">
                        <w:rPr>
                          <w:rFonts w:ascii="Frutiger LT Std" w:hAnsi="Frutiger LT Std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2D522B"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  <w:t>[include date and time here]</w:t>
                      </w:r>
                    </w:p>
                    <w:p w14:paraId="285080E0" w14:textId="77777777" w:rsidR="002D522B" w:rsidRPr="002D522B" w:rsidRDefault="002D522B" w:rsidP="002D522B">
                      <w:pPr>
                        <w:spacing w:before="68" w:line="480" w:lineRule="auto"/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</w:pPr>
                      <w:r w:rsidRPr="002D522B">
                        <w:rPr>
                          <w:rFonts w:ascii="Frutiger LT Std" w:hAnsi="Frutiger LT Std"/>
                          <w:b/>
                          <w:bCs/>
                          <w:color w:val="000000"/>
                          <w:sz w:val="22"/>
                          <w:szCs w:val="22"/>
                        </w:rPr>
                        <w:t>Leadership styles</w:t>
                      </w:r>
                      <w:r w:rsidRPr="002D522B">
                        <w:rPr>
                          <w:rFonts w:ascii="Frutiger LT Std" w:hAnsi="Frutiger LT Std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2D522B"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  <w:t>[include date and time here]</w:t>
                      </w:r>
                    </w:p>
                    <w:p w14:paraId="336CCA8C" w14:textId="77777777" w:rsidR="002D522B" w:rsidRPr="002D522B" w:rsidRDefault="002D522B" w:rsidP="002D522B">
                      <w:pPr>
                        <w:spacing w:before="68" w:line="480" w:lineRule="auto"/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</w:pPr>
                      <w:r w:rsidRPr="002D522B">
                        <w:rPr>
                          <w:rFonts w:ascii="Frutiger LT Std" w:hAnsi="Frutiger LT Std"/>
                          <w:b/>
                          <w:bCs/>
                          <w:color w:val="000000"/>
                          <w:sz w:val="22"/>
                          <w:szCs w:val="22"/>
                        </w:rPr>
                        <w:t>Mentoring</w:t>
                      </w:r>
                      <w:r w:rsidRPr="002D522B">
                        <w:rPr>
                          <w:rFonts w:ascii="Frutiger LT Std" w:hAnsi="Frutiger LT Std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2D522B"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  <w:t>[include date and time here]</w:t>
                      </w:r>
                    </w:p>
                    <w:p w14:paraId="6FA32709" w14:textId="77777777" w:rsidR="002D522B" w:rsidRPr="002D522B" w:rsidRDefault="002D522B" w:rsidP="002D522B">
                      <w:pPr>
                        <w:spacing w:before="68" w:line="480" w:lineRule="auto"/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</w:pPr>
                      <w:r w:rsidRPr="002D522B">
                        <w:rPr>
                          <w:rFonts w:ascii="Frutiger LT Std" w:hAnsi="Frutiger LT Std"/>
                          <w:b/>
                          <w:bCs/>
                          <w:color w:val="000000"/>
                          <w:sz w:val="22"/>
                          <w:szCs w:val="22"/>
                        </w:rPr>
                        <w:t>Time management</w:t>
                      </w:r>
                      <w:r w:rsidRPr="002D522B">
                        <w:rPr>
                          <w:rFonts w:ascii="Frutiger LT Std" w:hAnsi="Frutiger LT Std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2D522B"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  <w:t>[include date and time here]</w:t>
                      </w:r>
                    </w:p>
                    <w:p w14:paraId="611D7DBA" w14:textId="77777777" w:rsidR="002D522B" w:rsidRPr="002D522B" w:rsidRDefault="002D522B" w:rsidP="002D522B">
                      <w:pPr>
                        <w:spacing w:before="68" w:line="480" w:lineRule="auto"/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</w:pPr>
                      <w:r w:rsidRPr="002D522B">
                        <w:rPr>
                          <w:rFonts w:ascii="Frutiger LT Std" w:hAnsi="Frutiger LT Std"/>
                          <w:b/>
                          <w:bCs/>
                          <w:color w:val="000000"/>
                          <w:sz w:val="22"/>
                          <w:szCs w:val="22"/>
                        </w:rPr>
                        <w:t>Goal setting</w:t>
                      </w:r>
                      <w:r w:rsidRPr="002D522B">
                        <w:rPr>
                          <w:rFonts w:ascii="Frutiger LT Std" w:hAnsi="Frutiger LT Std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2D522B"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  <w:t>[include date and time here]</w:t>
                      </w:r>
                    </w:p>
                    <w:p w14:paraId="436D3358" w14:textId="77777777" w:rsidR="002D522B" w:rsidRPr="002D522B" w:rsidRDefault="002D522B" w:rsidP="002D522B">
                      <w:pPr>
                        <w:spacing w:before="68" w:line="480" w:lineRule="auto"/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</w:pPr>
                      <w:r w:rsidRPr="002D522B">
                        <w:rPr>
                          <w:rFonts w:ascii="Frutiger LT Std" w:hAnsi="Frutiger LT Std"/>
                          <w:b/>
                          <w:bCs/>
                          <w:color w:val="000000"/>
                          <w:sz w:val="22"/>
                          <w:szCs w:val="22"/>
                        </w:rPr>
                        <w:t>Living our values</w:t>
                      </w:r>
                      <w:r w:rsidRPr="002D522B">
                        <w:rPr>
                          <w:rFonts w:ascii="Frutiger LT Std" w:hAnsi="Frutiger LT Std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2D522B"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  <w:t>[include date and time here]</w:t>
                      </w:r>
                    </w:p>
                    <w:p w14:paraId="4F578A97" w14:textId="44B98A8B" w:rsidR="002D522B" w:rsidRPr="002D522B" w:rsidRDefault="00BB4FC6" w:rsidP="002D522B">
                      <w:pPr>
                        <w:spacing w:before="68" w:line="480" w:lineRule="auto"/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</w:pPr>
                      <w:r>
                        <w:rPr>
                          <w:rFonts w:ascii="Frutiger LT Std" w:hAnsi="Frutiger LT Std"/>
                          <w:b/>
                          <w:bCs/>
                          <w:color w:val="000000"/>
                          <w:sz w:val="22"/>
                          <w:szCs w:val="22"/>
                        </w:rPr>
                        <w:t>B</w:t>
                      </w:r>
                      <w:r w:rsidRPr="002D522B">
                        <w:rPr>
                          <w:rFonts w:ascii="Frutiger LT Std" w:hAnsi="Frutiger LT Std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uilding </w:t>
                      </w:r>
                      <w:r w:rsidR="000415C8">
                        <w:rPr>
                          <w:rFonts w:ascii="Frutiger LT Std" w:hAnsi="Frutiger LT Std"/>
                          <w:b/>
                          <w:bCs/>
                          <w:color w:val="000000"/>
                          <w:sz w:val="22"/>
                          <w:szCs w:val="22"/>
                        </w:rPr>
                        <w:t>c</w:t>
                      </w:r>
                      <w:bookmarkStart w:id="1" w:name="_GoBack"/>
                      <w:bookmarkEnd w:id="1"/>
                      <w:r w:rsidR="002D522B" w:rsidRPr="002D522B">
                        <w:rPr>
                          <w:rFonts w:ascii="Frutiger LT Std" w:hAnsi="Frutiger LT Std"/>
                          <w:b/>
                          <w:bCs/>
                          <w:color w:val="000000"/>
                          <w:sz w:val="22"/>
                          <w:szCs w:val="22"/>
                        </w:rPr>
                        <w:t>onsensus</w:t>
                      </w:r>
                      <w:r w:rsidR="002D522B" w:rsidRPr="002D522B">
                        <w:rPr>
                          <w:rFonts w:ascii="Frutiger LT Std" w:hAnsi="Frutiger LT Std"/>
                          <w:color w:val="000000"/>
                          <w:sz w:val="22"/>
                          <w:szCs w:val="22"/>
                        </w:rPr>
                        <w:tab/>
                      </w:r>
                      <w:r w:rsidR="002D522B" w:rsidRPr="002D522B"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  <w:t>[include date and time here]</w:t>
                      </w:r>
                    </w:p>
                    <w:p w14:paraId="6C6C919A" w14:textId="77777777" w:rsidR="002D522B" w:rsidRPr="002D522B" w:rsidRDefault="002D522B" w:rsidP="002D522B">
                      <w:pPr>
                        <w:spacing w:before="68" w:line="480" w:lineRule="auto"/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</w:pPr>
                      <w:r w:rsidRPr="002D522B">
                        <w:rPr>
                          <w:rFonts w:ascii="Frutiger LT Std" w:hAnsi="Frutiger LT Std"/>
                          <w:b/>
                          <w:bCs/>
                          <w:color w:val="000000"/>
                          <w:sz w:val="22"/>
                          <w:szCs w:val="22"/>
                        </w:rPr>
                        <w:t>Teamwork</w:t>
                      </w:r>
                      <w:r w:rsidRPr="002D522B">
                        <w:rPr>
                          <w:rFonts w:ascii="Frutiger LT Std" w:hAnsi="Frutiger LT Std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2D522B"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  <w:t>[include date and time here]</w:t>
                      </w:r>
                    </w:p>
                    <w:p w14:paraId="1C1ABD7B" w14:textId="77777777" w:rsidR="002D522B" w:rsidRPr="002D522B" w:rsidRDefault="002D522B" w:rsidP="002D522B">
                      <w:pPr>
                        <w:spacing w:before="68" w:line="480" w:lineRule="auto"/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</w:pPr>
                      <w:r w:rsidRPr="002D522B">
                        <w:rPr>
                          <w:rFonts w:ascii="Frutiger LT Std" w:hAnsi="Frutiger LT Std"/>
                          <w:b/>
                          <w:bCs/>
                          <w:color w:val="000000"/>
                          <w:sz w:val="22"/>
                          <w:szCs w:val="22"/>
                        </w:rPr>
                        <w:t>Professional image</w:t>
                      </w:r>
                      <w:r w:rsidRPr="002D522B">
                        <w:rPr>
                          <w:rFonts w:ascii="Frutiger LT Std" w:hAnsi="Frutiger LT Std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2D522B"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  <w:t>[include date and time here]</w:t>
                      </w:r>
                    </w:p>
                    <w:p w14:paraId="48E3C6F7" w14:textId="77777777" w:rsidR="002D522B" w:rsidRPr="002D522B" w:rsidRDefault="002D522B" w:rsidP="002D522B">
                      <w:pPr>
                        <w:spacing w:before="68" w:line="480" w:lineRule="auto"/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</w:pPr>
                      <w:r w:rsidRPr="002D522B">
                        <w:rPr>
                          <w:rFonts w:ascii="Frutiger LT Std" w:hAnsi="Frutiger LT Std"/>
                          <w:b/>
                          <w:bCs/>
                          <w:color w:val="000000"/>
                          <w:sz w:val="22"/>
                          <w:szCs w:val="22"/>
                        </w:rPr>
                        <w:t>Innovation</w:t>
                      </w:r>
                      <w:r w:rsidRPr="002D522B">
                        <w:rPr>
                          <w:rFonts w:ascii="Frutiger LT Std" w:hAnsi="Frutiger LT Std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2D522B"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  <w:t>[include date and time here]</w:t>
                      </w:r>
                    </w:p>
                    <w:p w14:paraId="22AF3030" w14:textId="44400D37" w:rsidR="002C3401" w:rsidRPr="002D522B" w:rsidRDefault="002C3401" w:rsidP="002D522B">
                      <w:pPr>
                        <w:pStyle w:val="BodyText"/>
                        <w:spacing w:before="1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BA7D63B" wp14:editId="4B513B95">
                <wp:simplePos x="0" y="0"/>
                <wp:positionH relativeFrom="column">
                  <wp:posOffset>50165</wp:posOffset>
                </wp:positionH>
                <wp:positionV relativeFrom="paragraph">
                  <wp:posOffset>2112645</wp:posOffset>
                </wp:positionV>
                <wp:extent cx="6744335" cy="11430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6EFB2" w14:textId="77777777" w:rsidR="002D522B" w:rsidRPr="002D522B" w:rsidRDefault="002D522B" w:rsidP="002D522B">
                            <w:pPr>
                              <w:pStyle w:val="p1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D52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Rotary makes the world a better place — and helps you learn and grow while making a difference.</w:t>
                            </w:r>
                          </w:p>
                          <w:p w14:paraId="48668736" w14:textId="77777777" w:rsidR="002D522B" w:rsidRPr="002D522B" w:rsidRDefault="002D522B" w:rsidP="002D522B">
                            <w:pPr>
                              <w:pStyle w:val="p2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4874C66" w14:textId="72D75ACB" w:rsidR="002D522B" w:rsidRPr="002D522B" w:rsidRDefault="002D522B" w:rsidP="002D522B">
                            <w:pPr>
                              <w:pStyle w:val="p1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D52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Take advantage of our </w:t>
                            </w:r>
                            <w:hyperlink r:id="rId7" w:history="1">
                              <w:r w:rsidRPr="00BB4FC6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Leadership in Action</w:t>
                              </w:r>
                            </w:hyperlink>
                            <w:r w:rsidRPr="00BB4FC6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D52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professional development series, designed to help you build new skills, connect with other professionals, and learn how to drive change in the community you call home.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D63B" id="Text Box 26" o:spid="_x0000_s1027" type="#_x0000_t202" style="position:absolute;left:0;text-align:left;margin-left:3.95pt;margin-top:166.35pt;width:531.05pt;height:90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" filled="f" stroked="f">
                <v:textbox>
                  <w:txbxContent>
                    <w:p w14:paraId="7C46EFB2" w14:textId="77777777" w:rsidR="002D522B" w:rsidRPr="002D522B" w:rsidRDefault="002D522B" w:rsidP="002D522B">
                      <w:pPr>
                        <w:pStyle w:val="p1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D522B">
                        <w:rPr>
                          <w:rFonts w:ascii="Arial" w:hAnsi="Arial" w:cs="Arial"/>
                          <w:sz w:val="22"/>
                          <w:szCs w:val="22"/>
                        </w:rPr>
                        <w:t>Rotary makes the world a better place — and helps you learn and grow while making a difference.</w:t>
                      </w:r>
                    </w:p>
                    <w:p w14:paraId="48668736" w14:textId="77777777" w:rsidR="002D522B" w:rsidRPr="002D522B" w:rsidRDefault="002D522B" w:rsidP="002D522B">
                      <w:pPr>
                        <w:pStyle w:val="p2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4874C66" w14:textId="72D75ACB" w:rsidR="002D522B" w:rsidRPr="002D522B" w:rsidRDefault="002D522B" w:rsidP="002D522B">
                      <w:pPr>
                        <w:pStyle w:val="p1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D522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Take advantage of our </w:t>
                      </w:r>
                      <w:hyperlink r:id="rId8" w:history="1">
                        <w:r w:rsidRPr="00BB4FC6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Leadership in Action</w:t>
                        </w:r>
                      </w:hyperlink>
                      <w:r w:rsidRPr="00BB4FC6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2D522B">
                        <w:rPr>
                          <w:rFonts w:ascii="Arial" w:hAnsi="Arial" w:cs="Arial"/>
                          <w:sz w:val="22"/>
                          <w:szCs w:val="22"/>
                        </w:rPr>
                        <w:t>professional development series, designed to help you build new skills, connect with other professionals, and learn how to drive change in the community you call home.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2D522B">
        <w:rPr>
          <w:noProof/>
        </w:rPr>
        <w:drawing>
          <wp:anchor distT="0" distB="0" distL="114300" distR="114300" simplePos="0" relativeHeight="251683328" behindDoc="0" locked="0" layoutInCell="1" allowOverlap="1" wp14:anchorId="77FF3889" wp14:editId="6D1C5FC6">
            <wp:simplePos x="0" y="0"/>
            <wp:positionH relativeFrom="margin">
              <wp:posOffset>4736465</wp:posOffset>
            </wp:positionH>
            <wp:positionV relativeFrom="margin">
              <wp:posOffset>53340</wp:posOffset>
            </wp:positionV>
            <wp:extent cx="1816100" cy="1727200"/>
            <wp:effectExtent l="0" t="0" r="1270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E9A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7AED4D5E" wp14:editId="01CF327A">
                <wp:simplePos x="0" y="0"/>
                <wp:positionH relativeFrom="page">
                  <wp:posOffset>4965065</wp:posOffset>
                </wp:positionH>
                <wp:positionV relativeFrom="page">
                  <wp:posOffset>4912360</wp:posOffset>
                </wp:positionV>
                <wp:extent cx="2176780" cy="2754630"/>
                <wp:effectExtent l="0" t="0" r="7620" b="0"/>
                <wp:wrapTight wrapText="bothSides">
                  <wp:wrapPolygon edited="0">
                    <wp:start x="0" y="0"/>
                    <wp:lineTo x="0" y="21311"/>
                    <wp:lineTo x="21424" y="21311"/>
                    <wp:lineTo x="21424" y="0"/>
                    <wp:lineTo x="0" y="0"/>
                  </wp:wrapPolygon>
                </wp:wrapTight>
                <wp:docPr id="5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80" cy="275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0">
                                <a:gsLst>
                                  <a:gs pos="0">
                                    <a:srgbClr val="B3CF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19050">
                              <a:solidFill>
                                <a:srgbClr val="B3C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E711F2" w14:textId="77777777" w:rsidR="000E5E9A" w:rsidRPr="000E5E9A" w:rsidRDefault="000E5E9A" w:rsidP="000E5E9A">
                            <w:pPr>
                              <w:rPr>
                                <w:rFonts w:ascii="Frutiger LT Std" w:hAnsi="Frutiger LT Std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E5E9A">
                              <w:rPr>
                                <w:rFonts w:ascii="Frutiger LT Std" w:hAnsi="Frutiger LT Std"/>
                                <w:color w:val="FFFFFF" w:themeColor="background1"/>
                                <w:sz w:val="22"/>
                                <w:szCs w:val="22"/>
                              </w:rPr>
                              <w:t>[club website or event page]</w:t>
                            </w:r>
                          </w:p>
                          <w:p w14:paraId="1AA86787" w14:textId="77777777" w:rsidR="000E5E9A" w:rsidRPr="000E5E9A" w:rsidRDefault="000E5E9A" w:rsidP="000E5E9A">
                            <w:pPr>
                              <w:rPr>
                                <w:rFonts w:ascii="Frutiger LT Std" w:hAnsi="Frutiger LT Std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9986E33" w14:textId="77777777" w:rsidR="000E5E9A" w:rsidRPr="000E5E9A" w:rsidRDefault="000E5E9A" w:rsidP="000E5E9A">
                            <w:pPr>
                              <w:rPr>
                                <w:rFonts w:ascii="Frutiger LT Std" w:hAnsi="Frutiger LT Std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E5E9A">
                              <w:rPr>
                                <w:rFonts w:ascii="Frutiger LT Std" w:hAnsi="Frutiger LT Std"/>
                                <w:color w:val="FFFFFF" w:themeColor="background1"/>
                                <w:sz w:val="22"/>
                                <w:szCs w:val="22"/>
                              </w:rPr>
                              <w:t>[other instructions for registering]</w:t>
                            </w:r>
                          </w:p>
                          <w:p w14:paraId="77C8714B" w14:textId="77777777" w:rsidR="000E5E9A" w:rsidRPr="000E5E9A" w:rsidRDefault="000E5E9A" w:rsidP="000E5E9A">
                            <w:pPr>
                              <w:rPr>
                                <w:rFonts w:ascii="Frutiger LT Std" w:hAnsi="Frutiger LT Std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FAF311F" w14:textId="77777777" w:rsidR="000E5E9A" w:rsidRPr="000E5E9A" w:rsidRDefault="000E5E9A" w:rsidP="000E5E9A">
                            <w:pPr>
                              <w:rPr>
                                <w:rFonts w:ascii="Frutiger LT Std" w:hAnsi="Frutiger LT Std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E5E9A">
                              <w:rPr>
                                <w:rFonts w:ascii="Frutiger LT Std" w:hAnsi="Frutiger LT Std"/>
                                <w:color w:val="FFFFFF" w:themeColor="background1"/>
                                <w:sz w:val="22"/>
                                <w:szCs w:val="22"/>
                              </w:rPr>
                              <w:t>[contact person] </w:t>
                            </w:r>
                          </w:p>
                          <w:p w14:paraId="5EFC5B3C" w14:textId="77777777" w:rsidR="000E5E9A" w:rsidRPr="000E5E9A" w:rsidRDefault="000E5E9A" w:rsidP="000E5E9A">
                            <w:pPr>
                              <w:rPr>
                                <w:rFonts w:ascii="Frutiger LT Std" w:hAnsi="Frutiger LT Std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244F8FF" w14:textId="77777777" w:rsidR="000E5E9A" w:rsidRPr="000E5E9A" w:rsidRDefault="000E5E9A" w:rsidP="000E5E9A">
                            <w:pPr>
                              <w:rPr>
                                <w:rFonts w:ascii="Frutiger LT Std" w:hAnsi="Frutiger LT Std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E5E9A">
                              <w:rPr>
                                <w:rFonts w:ascii="Frutiger LT Std" w:hAnsi="Frutiger LT Std"/>
                                <w:color w:val="FFFFFF" w:themeColor="background1"/>
                                <w:sz w:val="22"/>
                                <w:szCs w:val="22"/>
                              </w:rPr>
                              <w:t>[phone number] </w:t>
                            </w:r>
                          </w:p>
                          <w:p w14:paraId="7B110D33" w14:textId="77777777" w:rsidR="000E5E9A" w:rsidRPr="000E5E9A" w:rsidRDefault="000E5E9A" w:rsidP="000E5E9A">
                            <w:pPr>
                              <w:rPr>
                                <w:rFonts w:ascii="Frutiger LT Std" w:hAnsi="Frutiger LT Std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8345111" w14:textId="77777777" w:rsidR="000E5E9A" w:rsidRPr="000E5E9A" w:rsidRDefault="000E5E9A" w:rsidP="000E5E9A">
                            <w:pPr>
                              <w:rPr>
                                <w:rFonts w:ascii="Frutiger LT Std" w:hAnsi="Frutiger LT Std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E5E9A">
                              <w:rPr>
                                <w:rFonts w:ascii="Frutiger LT Std" w:hAnsi="Frutiger LT Std"/>
                                <w:color w:val="FFFFFF" w:themeColor="background1"/>
                                <w:sz w:val="22"/>
                                <w:szCs w:val="22"/>
                              </w:rPr>
                              <w:t>[email address]</w:t>
                            </w:r>
                          </w:p>
                          <w:p w14:paraId="2D8D727D" w14:textId="0BC6FD10" w:rsidR="002C3401" w:rsidRPr="000E5E9A" w:rsidRDefault="002C3401" w:rsidP="000E5E9A">
                            <w:pPr>
                              <w:pStyle w:val="Boxtext-large"/>
                              <w:rPr>
                                <w:color w:val="FFFFFF" w:themeColor="background1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D4D5E" id="Text Box 51" o:spid="_x0000_s1028" type="#_x0000_t202" style="position:absolute;left:0;text-align:left;margin-left:390.95pt;margin-top:386.8pt;width:171.4pt;height:216.9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" mv:complextextbox="1" o:allowincell="f" filled="f" stroked="f">
                <v:textbox inset="3.6pt,,3.6pt">
                  <w:txbxContent>
                    <w:p w14:paraId="6BE711F2" w14:textId="77777777" w:rsidR="000E5E9A" w:rsidRPr="000E5E9A" w:rsidRDefault="000E5E9A" w:rsidP="000E5E9A">
                      <w:pPr>
                        <w:rPr>
                          <w:rFonts w:ascii="Frutiger LT Std" w:hAnsi="Frutiger LT Std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E5E9A">
                        <w:rPr>
                          <w:rFonts w:ascii="Frutiger LT Std" w:hAnsi="Frutiger LT Std"/>
                          <w:color w:val="FFFFFF" w:themeColor="background1"/>
                          <w:sz w:val="22"/>
                          <w:szCs w:val="22"/>
                        </w:rPr>
                        <w:t>[club website or event page]</w:t>
                      </w:r>
                    </w:p>
                    <w:p w14:paraId="1AA86787" w14:textId="77777777" w:rsidR="000E5E9A" w:rsidRPr="000E5E9A" w:rsidRDefault="000E5E9A" w:rsidP="000E5E9A">
                      <w:pPr>
                        <w:rPr>
                          <w:rFonts w:ascii="Frutiger LT Std" w:hAnsi="Frutiger LT Std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9986E33" w14:textId="77777777" w:rsidR="000E5E9A" w:rsidRPr="000E5E9A" w:rsidRDefault="000E5E9A" w:rsidP="000E5E9A">
                      <w:pPr>
                        <w:rPr>
                          <w:rFonts w:ascii="Frutiger LT Std" w:hAnsi="Frutiger LT Std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E5E9A">
                        <w:rPr>
                          <w:rFonts w:ascii="Frutiger LT Std" w:hAnsi="Frutiger LT Std"/>
                          <w:color w:val="FFFFFF" w:themeColor="background1"/>
                          <w:sz w:val="22"/>
                          <w:szCs w:val="22"/>
                        </w:rPr>
                        <w:t>[other instructions for registering]</w:t>
                      </w:r>
                    </w:p>
                    <w:p w14:paraId="77C8714B" w14:textId="77777777" w:rsidR="000E5E9A" w:rsidRPr="000E5E9A" w:rsidRDefault="000E5E9A" w:rsidP="000E5E9A">
                      <w:pPr>
                        <w:rPr>
                          <w:rFonts w:ascii="Frutiger LT Std" w:hAnsi="Frutiger LT Std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FAF311F" w14:textId="77777777" w:rsidR="000E5E9A" w:rsidRPr="000E5E9A" w:rsidRDefault="000E5E9A" w:rsidP="000E5E9A">
                      <w:pPr>
                        <w:rPr>
                          <w:rFonts w:ascii="Frutiger LT Std" w:hAnsi="Frutiger LT Std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E5E9A">
                        <w:rPr>
                          <w:rFonts w:ascii="Frutiger LT Std" w:hAnsi="Frutiger LT Std"/>
                          <w:color w:val="FFFFFF" w:themeColor="background1"/>
                          <w:sz w:val="22"/>
                          <w:szCs w:val="22"/>
                        </w:rPr>
                        <w:t>[contact person] </w:t>
                      </w:r>
                    </w:p>
                    <w:p w14:paraId="5EFC5B3C" w14:textId="77777777" w:rsidR="000E5E9A" w:rsidRPr="000E5E9A" w:rsidRDefault="000E5E9A" w:rsidP="000E5E9A">
                      <w:pPr>
                        <w:rPr>
                          <w:rFonts w:ascii="Frutiger LT Std" w:hAnsi="Frutiger LT Std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244F8FF" w14:textId="77777777" w:rsidR="000E5E9A" w:rsidRPr="000E5E9A" w:rsidRDefault="000E5E9A" w:rsidP="000E5E9A">
                      <w:pPr>
                        <w:rPr>
                          <w:rFonts w:ascii="Frutiger LT Std" w:hAnsi="Frutiger LT Std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E5E9A">
                        <w:rPr>
                          <w:rFonts w:ascii="Frutiger LT Std" w:hAnsi="Frutiger LT Std"/>
                          <w:color w:val="FFFFFF" w:themeColor="background1"/>
                          <w:sz w:val="22"/>
                          <w:szCs w:val="22"/>
                        </w:rPr>
                        <w:t>[phone number] </w:t>
                      </w:r>
                    </w:p>
                    <w:p w14:paraId="7B110D33" w14:textId="77777777" w:rsidR="000E5E9A" w:rsidRPr="000E5E9A" w:rsidRDefault="000E5E9A" w:rsidP="000E5E9A">
                      <w:pPr>
                        <w:rPr>
                          <w:rFonts w:ascii="Frutiger LT Std" w:hAnsi="Frutiger LT Std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8345111" w14:textId="77777777" w:rsidR="000E5E9A" w:rsidRPr="000E5E9A" w:rsidRDefault="000E5E9A" w:rsidP="000E5E9A">
                      <w:pPr>
                        <w:rPr>
                          <w:rFonts w:ascii="Frutiger LT Std" w:hAnsi="Frutiger LT Std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E5E9A">
                        <w:rPr>
                          <w:rFonts w:ascii="Frutiger LT Std" w:hAnsi="Frutiger LT Std"/>
                          <w:color w:val="FFFFFF" w:themeColor="background1"/>
                          <w:sz w:val="22"/>
                          <w:szCs w:val="22"/>
                        </w:rPr>
                        <w:t>[email address]</w:t>
                      </w:r>
                    </w:p>
                    <w:p w14:paraId="2D8D727D" w14:textId="0BC6FD10" w:rsidR="002C3401" w:rsidRPr="000E5E9A" w:rsidRDefault="002C3401" w:rsidP="000E5E9A">
                      <w:pPr>
                        <w:pStyle w:val="Boxtext-large"/>
                        <w:rPr>
                          <w:color w:val="FFFFFF" w:themeColor="background1"/>
                          <w:szCs w:val="22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E5E9A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95C40D4" wp14:editId="530D511E">
                <wp:simplePos x="0" y="0"/>
                <wp:positionH relativeFrom="page">
                  <wp:posOffset>4968240</wp:posOffset>
                </wp:positionH>
                <wp:positionV relativeFrom="page">
                  <wp:posOffset>4236720</wp:posOffset>
                </wp:positionV>
                <wp:extent cx="2180590" cy="680720"/>
                <wp:effectExtent l="0" t="0" r="0" b="5080"/>
                <wp:wrapNone/>
                <wp:docPr id="54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68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0">
                                <a:gsLst>
                                  <a:gs pos="0">
                                    <a:srgbClr val="B3CF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19050">
                              <a:solidFill>
                                <a:srgbClr val="B3C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373657" w14:textId="64A8BAAA" w:rsidR="002C3401" w:rsidRPr="000E5E9A" w:rsidRDefault="000E5E9A" w:rsidP="009058E1">
                            <w:pPr>
                              <w:pStyle w:val="Boxheading-medium"/>
                              <w:rPr>
                                <w:sz w:val="32"/>
                                <w:szCs w:val="32"/>
                              </w:rPr>
                            </w:pPr>
                            <w:r w:rsidRPr="000E5E9A">
                              <w:rPr>
                                <w:sz w:val="32"/>
                                <w:szCs w:val="32"/>
                              </w:rPr>
                              <w:t>REGISTER</w:t>
                            </w:r>
                            <w:r w:rsidRPr="000E5E9A">
                              <w:rPr>
                                <w:sz w:val="32"/>
                                <w:szCs w:val="32"/>
                              </w:rPr>
                              <w:br/>
                              <w:t>TODAY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C40D4" id="Text Box 148" o:spid="_x0000_s1029" type="#_x0000_t202" style="position:absolute;left:0;text-align:left;margin-left:391.2pt;margin-top:333.6pt;width:171.7pt;height:53.6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" filled="f" stroked="f">
                <v:textbox inset=",0,,0">
                  <w:txbxContent>
                    <w:p w14:paraId="61373657" w14:textId="64A8BAAA" w:rsidR="002C3401" w:rsidRPr="000E5E9A" w:rsidRDefault="000E5E9A" w:rsidP="009058E1">
                      <w:pPr>
                        <w:pStyle w:val="Boxheading-medium"/>
                        <w:rPr>
                          <w:sz w:val="32"/>
                          <w:szCs w:val="32"/>
                        </w:rPr>
                      </w:pPr>
                      <w:r w:rsidRPr="000E5E9A">
                        <w:rPr>
                          <w:sz w:val="32"/>
                          <w:szCs w:val="32"/>
                        </w:rPr>
                        <w:t>REGISTER</w:t>
                      </w:r>
                      <w:r w:rsidRPr="000E5E9A">
                        <w:rPr>
                          <w:sz w:val="32"/>
                          <w:szCs w:val="32"/>
                        </w:rPr>
                        <w:br/>
                        <w:t>TODAY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E5E9A" w:rsidRPr="000E5E9A">
        <w:rPr>
          <w:noProof/>
        </w:rPr>
        <w:drawing>
          <wp:anchor distT="0" distB="0" distL="114300" distR="114300" simplePos="0" relativeHeight="251686400" behindDoc="0" locked="0" layoutInCell="1" allowOverlap="1" wp14:anchorId="0190DA88" wp14:editId="12FBF1E6">
            <wp:simplePos x="0" y="0"/>
            <wp:positionH relativeFrom="margin">
              <wp:posOffset>6332855</wp:posOffset>
            </wp:positionH>
            <wp:positionV relativeFrom="margin">
              <wp:posOffset>3540760</wp:posOffset>
            </wp:positionV>
            <wp:extent cx="266700" cy="355600"/>
            <wp:effectExtent l="0" t="0" r="1270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E9A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0A2AD72" wp14:editId="00602ABF">
                <wp:simplePos x="0" y="0"/>
                <wp:positionH relativeFrom="page">
                  <wp:posOffset>4754880</wp:posOffset>
                </wp:positionH>
                <wp:positionV relativeFrom="paragraph">
                  <wp:posOffset>3545840</wp:posOffset>
                </wp:positionV>
                <wp:extent cx="2551430" cy="3886200"/>
                <wp:effectExtent l="0" t="0" r="0" b="0"/>
                <wp:wrapThrough wrapText="bothSides">
                  <wp:wrapPolygon edited="0">
                    <wp:start x="0" y="0"/>
                    <wp:lineTo x="0" y="21459"/>
                    <wp:lineTo x="21288" y="21459"/>
                    <wp:lineTo x="21288" y="0"/>
                    <wp:lineTo x="0" y="0"/>
                  </wp:wrapPolygon>
                </wp:wrapThrough>
                <wp:docPr id="5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1430" cy="3886200"/>
                        </a:xfrm>
                        <a:prstGeom prst="rect">
                          <a:avLst/>
                        </a:prstGeom>
                        <a:solidFill>
                          <a:srgbClr val="005DAA"/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8DDC4" id="Rectangle 45" o:spid="_x0000_s1026" style="position:absolute;margin-left:374.4pt;margin-top:279.2pt;width:200.9pt;height:306pt;z-index:2516464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" fillcolor="#005daa" stroked="f" strokeweight="1.5pt">
                <v:textbox inset=",7.2pt,,7.2pt"/>
                <w10:wrap type="through" anchorx="page"/>
              </v:rect>
            </w:pict>
          </mc:Fallback>
        </mc:AlternateContent>
      </w:r>
      <w:r w:rsidR="002D522B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DA6101F" wp14:editId="42ED52B9">
                <wp:simplePos x="0" y="0"/>
                <wp:positionH relativeFrom="column">
                  <wp:posOffset>50800</wp:posOffset>
                </wp:positionH>
                <wp:positionV relativeFrom="paragraph">
                  <wp:posOffset>7660640</wp:posOffset>
                </wp:positionV>
                <wp:extent cx="4801235" cy="1485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23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530AC" w14:textId="77777777" w:rsidR="002D522B" w:rsidRPr="002D522B" w:rsidRDefault="002D522B" w:rsidP="002D522B">
                            <w:pPr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</w:pPr>
                            <w:r w:rsidRPr="002D522B"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  <w:t>[If all the sessions will be offered at one time as part of a workshop or meeting, give the dates and time here rather than above.]</w:t>
                            </w:r>
                          </w:p>
                          <w:p w14:paraId="5DE905E8" w14:textId="77777777" w:rsidR="002D522B" w:rsidRPr="002D522B" w:rsidRDefault="002D522B" w:rsidP="002D522B">
                            <w:pPr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</w:pPr>
                          </w:p>
                          <w:p w14:paraId="4F9483CD" w14:textId="60532FF2" w:rsidR="002D522B" w:rsidRPr="002D522B" w:rsidRDefault="002D522B" w:rsidP="002D522B">
                            <w:pPr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</w:pPr>
                            <w:r w:rsidRPr="002D522B"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  <w:t>[If the ses</w:t>
                            </w:r>
                            <w:r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  <w:t>sions will be offered individua</w:t>
                            </w:r>
                            <w:r w:rsidRPr="002D522B"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  <w:t>lly, pick one from the list above and include a descriptive paragraph outlining the subject and the speakers.]</w:t>
                            </w:r>
                          </w:p>
                          <w:p w14:paraId="0F91263E" w14:textId="77777777" w:rsidR="002D522B" w:rsidRPr="002D522B" w:rsidRDefault="002D522B" w:rsidP="002D522B">
                            <w:pPr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</w:pPr>
                          </w:p>
                          <w:p w14:paraId="4E74D909" w14:textId="77777777" w:rsidR="002D522B" w:rsidRPr="002D522B" w:rsidRDefault="002D522B" w:rsidP="002D522B">
                            <w:pPr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</w:pPr>
                            <w:r w:rsidRPr="002D522B">
                              <w:rPr>
                                <w:rFonts w:ascii="Frutiger LT Std" w:hAnsi="Frutiger LT Std"/>
                                <w:color w:val="9C9C9E"/>
                                <w:sz w:val="22"/>
                                <w:szCs w:val="22"/>
                              </w:rPr>
                              <w:t>[location]</w:t>
                            </w:r>
                          </w:p>
                          <w:p w14:paraId="31C49EF5" w14:textId="77777777" w:rsidR="002D522B" w:rsidRPr="002D522B" w:rsidRDefault="002D52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6101F" id="Text Box 27" o:spid="_x0000_s1030" type="#_x0000_t202" style="position:absolute;left:0;text-align:left;margin-left:4pt;margin-top:603.2pt;width:378.05pt;height:11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" filled="f" stroked="f">
                <v:textbox>
                  <w:txbxContent>
                    <w:p w14:paraId="2EC530AC" w14:textId="77777777" w:rsidR="002D522B" w:rsidRPr="002D522B" w:rsidRDefault="002D522B" w:rsidP="002D522B">
                      <w:pPr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</w:pPr>
                      <w:r w:rsidRPr="002D522B"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  <w:t>[If all the sessions will be offered at one time as part of a workshop or meeting, give the dates and time here rather than above.]</w:t>
                      </w:r>
                    </w:p>
                    <w:p w14:paraId="5DE905E8" w14:textId="77777777" w:rsidR="002D522B" w:rsidRPr="002D522B" w:rsidRDefault="002D522B" w:rsidP="002D522B">
                      <w:pPr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</w:pPr>
                    </w:p>
                    <w:p w14:paraId="4F9483CD" w14:textId="60532FF2" w:rsidR="002D522B" w:rsidRPr="002D522B" w:rsidRDefault="002D522B" w:rsidP="002D522B">
                      <w:pPr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</w:pPr>
                      <w:r w:rsidRPr="002D522B"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  <w:t>[If the ses</w:t>
                      </w:r>
                      <w:r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  <w:t>sions will be offered individua</w:t>
                      </w:r>
                      <w:r w:rsidRPr="002D522B"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  <w:t>lly, pick one from the list above and include a descriptive paragraph outlining the subject and the speakers.]</w:t>
                      </w:r>
                    </w:p>
                    <w:p w14:paraId="0F91263E" w14:textId="77777777" w:rsidR="002D522B" w:rsidRPr="002D522B" w:rsidRDefault="002D522B" w:rsidP="002D522B">
                      <w:pPr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</w:pPr>
                    </w:p>
                    <w:p w14:paraId="4E74D909" w14:textId="77777777" w:rsidR="002D522B" w:rsidRPr="002D522B" w:rsidRDefault="002D522B" w:rsidP="002D522B">
                      <w:pPr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</w:pPr>
                      <w:r w:rsidRPr="002D522B">
                        <w:rPr>
                          <w:rFonts w:ascii="Frutiger LT Std" w:hAnsi="Frutiger LT Std"/>
                          <w:color w:val="9C9C9E"/>
                          <w:sz w:val="22"/>
                          <w:szCs w:val="22"/>
                        </w:rPr>
                        <w:t>[location]</w:t>
                      </w:r>
                    </w:p>
                    <w:p w14:paraId="31C49EF5" w14:textId="77777777" w:rsidR="002D522B" w:rsidRPr="002D522B" w:rsidRDefault="002D522B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01E78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4A42CCC" wp14:editId="26B11DF4">
                <wp:simplePos x="0" y="0"/>
                <wp:positionH relativeFrom="page">
                  <wp:posOffset>619760</wp:posOffset>
                </wp:positionH>
                <wp:positionV relativeFrom="page">
                  <wp:posOffset>1026160</wp:posOffset>
                </wp:positionV>
                <wp:extent cx="3775075" cy="1490980"/>
                <wp:effectExtent l="0" t="0" r="0" b="7620"/>
                <wp:wrapNone/>
                <wp:docPr id="20" name="Text 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075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0">
                                <a:gsLst>
                                  <a:gs pos="0">
                                    <a:srgbClr val="B3CF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19050">
                              <a:solidFill>
                                <a:srgbClr val="B3C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87EFCC" w14:textId="0F450860" w:rsidR="00201E78" w:rsidRPr="00201E78" w:rsidRDefault="00201E78" w:rsidP="00201E78">
                            <w:pPr>
                              <w:pStyle w:val="Heading1"/>
                              <w:spacing w:before="120" w:line="240" w:lineRule="auto"/>
                              <w:rPr>
                                <w:color w:val="FFFFFF" w:themeColor="background1"/>
                                <w:spacing w:val="32"/>
                                <w:sz w:val="96"/>
                                <w:szCs w:val="96"/>
                              </w:rPr>
                            </w:pPr>
                            <w:r w:rsidRPr="00201E78">
                              <w:rPr>
                                <w:color w:val="FFFFFF" w:themeColor="background1"/>
                                <w:spacing w:val="32"/>
                                <w:sz w:val="96"/>
                                <w:szCs w:val="96"/>
                              </w:rPr>
                              <w:t>LEADERSHIP</w:t>
                            </w:r>
                            <w:r w:rsidRPr="00201E78">
                              <w:rPr>
                                <w:color w:val="FFFFFF" w:themeColor="background1"/>
                                <w:spacing w:val="32"/>
                                <w:sz w:val="96"/>
                                <w:szCs w:val="96"/>
                              </w:rPr>
                              <w:br/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42CCC" id="Text Box 701" o:spid="_x0000_s1031" type="#_x0000_t202" style="position:absolute;left:0;text-align:left;margin-left:48.8pt;margin-top:80.8pt;width:297.25pt;height:117.4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" filled="f" stroked="f">
                <v:textbox inset=",0,,0">
                  <w:txbxContent>
                    <w:p w14:paraId="6587EFCC" w14:textId="0F450860" w:rsidR="00201E78" w:rsidRPr="00201E78" w:rsidRDefault="00201E78" w:rsidP="00201E78">
                      <w:pPr>
                        <w:pStyle w:val="Heading1"/>
                        <w:spacing w:before="120" w:line="240" w:lineRule="auto"/>
                        <w:rPr>
                          <w:color w:val="FFFFFF" w:themeColor="background1"/>
                          <w:spacing w:val="32"/>
                          <w:sz w:val="96"/>
                          <w:szCs w:val="96"/>
                        </w:rPr>
                      </w:pPr>
                      <w:r w:rsidRPr="00201E78">
                        <w:rPr>
                          <w:color w:val="FFFFFF" w:themeColor="background1"/>
                          <w:spacing w:val="32"/>
                          <w:sz w:val="96"/>
                          <w:szCs w:val="96"/>
                        </w:rPr>
                        <w:t>LEADERSHIP</w:t>
                      </w:r>
                      <w:r w:rsidRPr="00201E78">
                        <w:rPr>
                          <w:color w:val="FFFFFF" w:themeColor="background1"/>
                          <w:spacing w:val="32"/>
                          <w:sz w:val="96"/>
                          <w:szCs w:val="96"/>
                        </w:rPr>
                        <w:br/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E78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61376C1" wp14:editId="73D6CDF0">
                <wp:simplePos x="0" y="0"/>
                <wp:positionH relativeFrom="page">
                  <wp:posOffset>589280</wp:posOffset>
                </wp:positionH>
                <wp:positionV relativeFrom="page">
                  <wp:posOffset>518160</wp:posOffset>
                </wp:positionV>
                <wp:extent cx="4377055" cy="627380"/>
                <wp:effectExtent l="0" t="0" r="0" b="7620"/>
                <wp:wrapNone/>
                <wp:docPr id="50" name="Text 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705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0">
                                <a:gsLst>
                                  <a:gs pos="0">
                                    <a:srgbClr val="B3CF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19050">
                              <a:solidFill>
                                <a:srgbClr val="B3C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40B213" w14:textId="5B722854" w:rsidR="002C3401" w:rsidRPr="00201E78" w:rsidRDefault="00201E78" w:rsidP="009058E1">
                            <w:pPr>
                              <w:pStyle w:val="Heading1"/>
                              <w:spacing w:before="120" w:line="760" w:lineRule="exact"/>
                              <w:rPr>
                                <w:color w:val="ED9D2D"/>
                                <w:spacing w:val="32"/>
                                <w:szCs w:val="72"/>
                              </w:rPr>
                            </w:pPr>
                            <w:r w:rsidRPr="00201E78">
                              <w:rPr>
                                <w:color w:val="ED9D2D"/>
                                <w:spacing w:val="32"/>
                                <w:szCs w:val="72"/>
                              </w:rPr>
                              <w:t>SHARPEN YOUr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376C1" id="_x0000_s1032" type="#_x0000_t202" style="position:absolute;left:0;text-align:left;margin-left:46.4pt;margin-top:40.8pt;width:344.65pt;height:49.4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" filled="f" stroked="f">
                <v:textbox inset=",0,,0">
                  <w:txbxContent>
                    <w:p w14:paraId="1D40B213" w14:textId="5B722854" w:rsidR="002C3401" w:rsidRPr="00201E78" w:rsidRDefault="00201E78" w:rsidP="009058E1">
                      <w:pPr>
                        <w:pStyle w:val="Heading1"/>
                        <w:spacing w:before="120" w:line="760" w:lineRule="exact"/>
                        <w:rPr>
                          <w:color w:val="ED9D2D"/>
                          <w:spacing w:val="32"/>
                          <w:szCs w:val="72"/>
                        </w:rPr>
                      </w:pPr>
                      <w:r w:rsidRPr="00201E78">
                        <w:rPr>
                          <w:color w:val="ED9D2D"/>
                          <w:spacing w:val="32"/>
                          <w:szCs w:val="72"/>
                        </w:rPr>
                        <w:t>SHARPEN YOUr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E78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F5CA542" wp14:editId="12A76827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2174240"/>
                <wp:effectExtent l="0" t="0" r="0" b="10160"/>
                <wp:wrapTight wrapText="bothSides">
                  <wp:wrapPolygon edited="0">
                    <wp:start x="0" y="0"/>
                    <wp:lineTo x="0" y="21449"/>
                    <wp:lineTo x="21520" y="21449"/>
                    <wp:lineTo x="21520" y="0"/>
                    <wp:lineTo x="0" y="0"/>
                  </wp:wrapPolygon>
                </wp:wrapTight>
                <wp:docPr id="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174240"/>
                        </a:xfrm>
                        <a:prstGeom prst="rect">
                          <a:avLst/>
                        </a:prstGeom>
                        <a:solidFill>
                          <a:srgbClr val="00A5D0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CFDDFD" w14:textId="5F8871C2" w:rsidR="002C3401" w:rsidRDefault="002C3401" w:rsidP="00A050F9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CA542" id="Rectangle 11" o:spid="_x0000_s1033" style="position:absolute;left:0;text-align:left;margin-left:36pt;margin-top:36pt;width:540pt;height:171.2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" fillcolor="#00a5d0" stroked="f">
                <v:textbox inset=",0,,0">
                  <w:txbxContent>
                    <w:p w14:paraId="2ECFDDFD" w14:textId="5F8871C2" w:rsidR="002C3401" w:rsidRDefault="002C3401" w:rsidP="00A050F9">
                      <w:pPr>
                        <w:pStyle w:val="Title"/>
                      </w:pP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323DBF">
        <w:rPr>
          <w:noProof/>
        </w:rPr>
        <w:drawing>
          <wp:anchor distT="0" distB="0" distL="114300" distR="114300" simplePos="0" relativeHeight="251674112" behindDoc="0" locked="0" layoutInCell="1" allowOverlap="1" wp14:anchorId="4EED57E9" wp14:editId="3B534C4D">
            <wp:simplePos x="0" y="0"/>
            <wp:positionH relativeFrom="page">
              <wp:posOffset>5655945</wp:posOffset>
            </wp:positionH>
            <wp:positionV relativeFrom="page">
              <wp:posOffset>9023350</wp:posOffset>
            </wp:positionV>
            <wp:extent cx="1661795" cy="623570"/>
            <wp:effectExtent l="0" t="0" r="0" b="11430"/>
            <wp:wrapTopAndBottom/>
            <wp:docPr id="129" name="Picture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089A" w:rsidSect="00A050F9"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5FD21" w14:textId="77777777" w:rsidR="00244D4A" w:rsidRDefault="00244D4A">
      <w:r>
        <w:separator/>
      </w:r>
    </w:p>
  </w:endnote>
  <w:endnote w:type="continuationSeparator" w:id="0">
    <w:p w14:paraId="0200FBC8" w14:textId="77777777" w:rsidR="00244D4A" w:rsidRDefault="0024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ヒラギノ丸ゴ Pro W4">
    <w:charset w:val="80"/>
    <w:family w:val="auto"/>
    <w:pitch w:val="variable"/>
    <w:sig w:usb0="E00002FF" w:usb1="7AC7FFFF" w:usb2="00000012" w:usb3="00000000" w:csb0="0002000D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 LT Std"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72A7A" w14:textId="77777777" w:rsidR="002C3401" w:rsidRDefault="002C34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5CF68" w14:textId="77777777" w:rsidR="00244D4A" w:rsidRDefault="00244D4A">
      <w:r>
        <w:separator/>
      </w:r>
    </w:p>
  </w:footnote>
  <w:footnote w:type="continuationSeparator" w:id="0">
    <w:p w14:paraId="7291C1C2" w14:textId="77777777" w:rsidR="00244D4A" w:rsidRDefault="00244D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7CA27" w14:textId="58C770D0" w:rsidR="002C3401" w:rsidRDefault="002C34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58A5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B3A02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C10FD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818E9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41E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77AE6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7EE54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594AD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80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D02F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B166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B163DF"/>
    <w:multiLevelType w:val="hybridMultilevel"/>
    <w:tmpl w:val="786C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A05D1D"/>
    <w:multiLevelType w:val="hybridMultilevel"/>
    <w:tmpl w:val="6626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attachedTemplate r:id="rId1"/>
  <w:revisionView w:markup="0"/>
  <w:defaultTabStop w:val="7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"/>
    <w:docVar w:name="OpenInPublishingView" w:val="0"/>
    <w:docVar w:name="ShowDynamicGuides" w:val="1"/>
    <w:docVar w:name="ShowMarginGuides" w:val="1"/>
    <w:docVar w:name="ShowOutlines" w:val="0"/>
    <w:docVar w:name="ShowStaticGuides" w:val="1"/>
  </w:docVars>
  <w:rsids>
    <w:rsidRoot w:val="0085220A"/>
    <w:rsid w:val="000415C8"/>
    <w:rsid w:val="000435EF"/>
    <w:rsid w:val="000769BC"/>
    <w:rsid w:val="000B01F7"/>
    <w:rsid w:val="000B597D"/>
    <w:rsid w:val="000C58BD"/>
    <w:rsid w:val="000E5E9A"/>
    <w:rsid w:val="00140482"/>
    <w:rsid w:val="00190259"/>
    <w:rsid w:val="001D2842"/>
    <w:rsid w:val="00201E78"/>
    <w:rsid w:val="00226F19"/>
    <w:rsid w:val="00244D4A"/>
    <w:rsid w:val="00266EDF"/>
    <w:rsid w:val="00280394"/>
    <w:rsid w:val="002C3401"/>
    <w:rsid w:val="002C4A88"/>
    <w:rsid w:val="002D522B"/>
    <w:rsid w:val="00302A6F"/>
    <w:rsid w:val="00303F32"/>
    <w:rsid w:val="00314A53"/>
    <w:rsid w:val="00316EFD"/>
    <w:rsid w:val="00323DBF"/>
    <w:rsid w:val="00326877"/>
    <w:rsid w:val="003336B4"/>
    <w:rsid w:val="00347874"/>
    <w:rsid w:val="0037399C"/>
    <w:rsid w:val="003936DA"/>
    <w:rsid w:val="003A4AF6"/>
    <w:rsid w:val="003C568E"/>
    <w:rsid w:val="003E5899"/>
    <w:rsid w:val="00452033"/>
    <w:rsid w:val="00472340"/>
    <w:rsid w:val="00534E0D"/>
    <w:rsid w:val="00535B8C"/>
    <w:rsid w:val="005471BF"/>
    <w:rsid w:val="00576B7C"/>
    <w:rsid w:val="00594CE2"/>
    <w:rsid w:val="005F58CA"/>
    <w:rsid w:val="0061097D"/>
    <w:rsid w:val="00636421"/>
    <w:rsid w:val="006645E2"/>
    <w:rsid w:val="0067057D"/>
    <w:rsid w:val="00717006"/>
    <w:rsid w:val="00753D6E"/>
    <w:rsid w:val="00773A9F"/>
    <w:rsid w:val="0079752D"/>
    <w:rsid w:val="007F0FC8"/>
    <w:rsid w:val="00826B8E"/>
    <w:rsid w:val="0085220A"/>
    <w:rsid w:val="008C000A"/>
    <w:rsid w:val="009058E1"/>
    <w:rsid w:val="00941343"/>
    <w:rsid w:val="0096734D"/>
    <w:rsid w:val="00993453"/>
    <w:rsid w:val="009F65DE"/>
    <w:rsid w:val="00A050F9"/>
    <w:rsid w:val="00A10F33"/>
    <w:rsid w:val="00A250AD"/>
    <w:rsid w:val="00A26018"/>
    <w:rsid w:val="00AB32A1"/>
    <w:rsid w:val="00AD02D4"/>
    <w:rsid w:val="00AE04C3"/>
    <w:rsid w:val="00AE76ED"/>
    <w:rsid w:val="00AF7235"/>
    <w:rsid w:val="00B50A0C"/>
    <w:rsid w:val="00B657CC"/>
    <w:rsid w:val="00B82996"/>
    <w:rsid w:val="00B863B5"/>
    <w:rsid w:val="00BB0B66"/>
    <w:rsid w:val="00BB4FC6"/>
    <w:rsid w:val="00BF0847"/>
    <w:rsid w:val="00C00863"/>
    <w:rsid w:val="00C47AD3"/>
    <w:rsid w:val="00C57849"/>
    <w:rsid w:val="00CA3FDB"/>
    <w:rsid w:val="00D101B9"/>
    <w:rsid w:val="00D10C49"/>
    <w:rsid w:val="00D1166B"/>
    <w:rsid w:val="00D26E1D"/>
    <w:rsid w:val="00D65A12"/>
    <w:rsid w:val="00DB089A"/>
    <w:rsid w:val="00DD2C6A"/>
    <w:rsid w:val="00E147B9"/>
    <w:rsid w:val="00E561EA"/>
    <w:rsid w:val="00E61EB3"/>
    <w:rsid w:val="00F10FA7"/>
    <w:rsid w:val="00F126DA"/>
    <w:rsid w:val="00F50812"/>
    <w:rsid w:val="00FB12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350B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sto MT" w:eastAsia="ＭＳ Ｐ明朝" w:hAnsi="Calisto MT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250AD"/>
    <w:rPr>
      <w:rFonts w:ascii="Georgia" w:hAnsi="Georgia"/>
      <w:sz w:val="24"/>
      <w:szCs w:val="24"/>
    </w:rPr>
  </w:style>
  <w:style w:type="paragraph" w:styleId="Heading1">
    <w:name w:val="heading 1"/>
    <w:basedOn w:val="Normal"/>
    <w:link w:val="Heading1Char"/>
    <w:rsid w:val="00773A9F"/>
    <w:pPr>
      <w:spacing w:line="600" w:lineRule="exact"/>
      <w:outlineLvl w:val="0"/>
    </w:pPr>
    <w:rPr>
      <w:rFonts w:ascii="Arial Narrow" w:eastAsia="ヒラギノ丸ゴ Pro W4" w:hAnsi="Arial Narrow"/>
      <w:b/>
      <w:bCs/>
      <w:caps/>
      <w:color w:val="5870BB"/>
      <w:spacing w:val="12"/>
      <w:sz w:val="72"/>
      <w:szCs w:val="52"/>
    </w:rPr>
  </w:style>
  <w:style w:type="paragraph" w:styleId="Heading2">
    <w:name w:val="heading 2"/>
    <w:basedOn w:val="Heading1"/>
    <w:link w:val="Heading2Char"/>
    <w:rsid w:val="00E561EA"/>
    <w:pPr>
      <w:spacing w:line="520" w:lineRule="exact"/>
      <w:outlineLvl w:val="1"/>
    </w:pPr>
    <w:rPr>
      <w:color w:val="005DAA"/>
      <w:sz w:val="32"/>
      <w:szCs w:val="32"/>
    </w:rPr>
  </w:style>
  <w:style w:type="paragraph" w:styleId="Heading3">
    <w:name w:val="heading 3"/>
    <w:basedOn w:val="Normal"/>
    <w:link w:val="Heading3Char"/>
    <w:rsid w:val="00E561EA"/>
    <w:pPr>
      <w:outlineLvl w:val="2"/>
    </w:pPr>
    <w:rPr>
      <w:rFonts w:ascii="Arial Narrow" w:eastAsia="ヒラギノ丸ゴ Pro W4" w:hAnsi="Arial Narrow"/>
      <w:b/>
      <w:bCs/>
      <w:caps/>
      <w:color w:val="005DAA"/>
      <w:spacing w:val="6"/>
      <w:sz w:val="40"/>
      <w:szCs w:val="40"/>
    </w:rPr>
  </w:style>
  <w:style w:type="paragraph" w:styleId="Heading4">
    <w:name w:val="heading 4"/>
    <w:basedOn w:val="Normal"/>
    <w:link w:val="Heading4Char"/>
    <w:rsid w:val="00826B8E"/>
    <w:pPr>
      <w:outlineLvl w:val="3"/>
    </w:pPr>
    <w:rPr>
      <w:rFonts w:ascii="Arial Narrow" w:eastAsia="ヒラギノ丸ゴ Pro W4" w:hAnsi="Arial Narrow"/>
      <w:bCs/>
      <w:iCs/>
      <w:color w:val="5870BB"/>
      <w:sz w:val="28"/>
    </w:rPr>
  </w:style>
  <w:style w:type="paragraph" w:styleId="Heading6">
    <w:name w:val="heading 6"/>
    <w:basedOn w:val="Normal"/>
    <w:link w:val="Heading6Char"/>
    <w:rsid w:val="00B44EF4"/>
    <w:pPr>
      <w:keepNext/>
      <w:keepLines/>
      <w:jc w:val="right"/>
      <w:outlineLvl w:val="5"/>
    </w:pPr>
    <w:rPr>
      <w:rFonts w:ascii="Cooper Black" w:eastAsia="ヒラギノ丸ゴ Pro W4" w:hAnsi="Cooper Black"/>
      <w:iCs/>
      <w:color w:val="FFAE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F64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647A"/>
  </w:style>
  <w:style w:type="paragraph" w:styleId="Footer">
    <w:name w:val="footer"/>
    <w:basedOn w:val="Normal"/>
    <w:link w:val="FooterChar"/>
    <w:unhideWhenUsed/>
    <w:rsid w:val="00CF64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647A"/>
  </w:style>
  <w:style w:type="character" w:customStyle="1" w:styleId="Heading2Char">
    <w:name w:val="Heading 2 Char"/>
    <w:link w:val="Heading2"/>
    <w:rsid w:val="00E561EA"/>
    <w:rPr>
      <w:rFonts w:ascii="Arial Narrow" w:eastAsia="ヒラギノ丸ゴ Pro W4" w:hAnsi="Arial Narrow" w:cs="Times New Roman"/>
      <w:b/>
      <w:bCs/>
      <w:caps/>
      <w:color w:val="005DAA"/>
      <w:spacing w:val="12"/>
      <w:sz w:val="32"/>
      <w:szCs w:val="32"/>
    </w:rPr>
  </w:style>
  <w:style w:type="character" w:customStyle="1" w:styleId="Heading1Char">
    <w:name w:val="Heading 1 Char"/>
    <w:link w:val="Heading1"/>
    <w:rsid w:val="00773A9F"/>
    <w:rPr>
      <w:rFonts w:ascii="Arial Narrow" w:eastAsia="ヒラギノ丸ゴ Pro W4" w:hAnsi="Arial Narrow" w:cs="Times New Roman"/>
      <w:b/>
      <w:bCs/>
      <w:caps/>
      <w:color w:val="5870BB"/>
      <w:spacing w:val="12"/>
      <w:sz w:val="72"/>
      <w:szCs w:val="52"/>
    </w:rPr>
  </w:style>
  <w:style w:type="paragraph" w:styleId="BodyText2">
    <w:name w:val="Body Text 2"/>
    <w:basedOn w:val="Normal"/>
    <w:link w:val="BodyText2Char"/>
    <w:rsid w:val="00AD3C87"/>
    <w:pPr>
      <w:spacing w:after="120"/>
      <w:ind w:left="360"/>
    </w:pPr>
  </w:style>
  <w:style w:type="character" w:customStyle="1" w:styleId="BodyText2Char">
    <w:name w:val="Body Text 2 Char"/>
    <w:basedOn w:val="DefaultParagraphFont"/>
    <w:link w:val="BodyText2"/>
    <w:rsid w:val="00AD3C87"/>
  </w:style>
  <w:style w:type="paragraph" w:styleId="BodyText">
    <w:name w:val="Body Text"/>
    <w:basedOn w:val="Normal"/>
    <w:link w:val="BodyTextChar"/>
    <w:rsid w:val="00BF0847"/>
    <w:pPr>
      <w:spacing w:after="120" w:line="288" w:lineRule="auto"/>
    </w:pPr>
    <w:rPr>
      <w:color w:val="404040"/>
      <w:sz w:val="22"/>
    </w:rPr>
  </w:style>
  <w:style w:type="character" w:customStyle="1" w:styleId="BodyTextChar">
    <w:name w:val="Body Text Char"/>
    <w:link w:val="BodyText"/>
    <w:rsid w:val="00BF0847"/>
    <w:rPr>
      <w:rFonts w:ascii="Georgia" w:hAnsi="Georgia"/>
      <w:color w:val="404040"/>
      <w:sz w:val="22"/>
    </w:rPr>
  </w:style>
  <w:style w:type="paragraph" w:styleId="Subtitle">
    <w:name w:val="Subtitle"/>
    <w:basedOn w:val="Normal"/>
    <w:link w:val="SubtitleChar"/>
    <w:rsid w:val="006F622D"/>
    <w:pPr>
      <w:numPr>
        <w:ilvl w:val="1"/>
      </w:numPr>
    </w:pPr>
    <w:rPr>
      <w:rFonts w:ascii="Cooper Black" w:eastAsia="ヒラギノ丸ゴ Pro W4" w:hAnsi="Cooper Black"/>
      <w:iCs/>
      <w:color w:val="FFFFFF"/>
      <w:spacing w:val="15"/>
    </w:rPr>
  </w:style>
  <w:style w:type="character" w:customStyle="1" w:styleId="SubtitleChar">
    <w:name w:val="Subtitle Char"/>
    <w:link w:val="Subtitle"/>
    <w:rsid w:val="006F622D"/>
    <w:rPr>
      <w:rFonts w:ascii="Cooper Black" w:eastAsia="ヒラギノ丸ゴ Pro W4" w:hAnsi="Cooper Black" w:cs="Times New Roman"/>
      <w:iCs/>
      <w:color w:val="FFFFFF"/>
      <w:spacing w:val="15"/>
    </w:rPr>
  </w:style>
  <w:style w:type="paragraph" w:styleId="Date">
    <w:name w:val="Date"/>
    <w:basedOn w:val="Normal"/>
    <w:link w:val="DateChar"/>
    <w:rsid w:val="009058E1"/>
    <w:pPr>
      <w:jc w:val="right"/>
    </w:pPr>
    <w:rPr>
      <w:rFonts w:ascii="Arial Narrow" w:eastAsia="ヒラギノ丸ゴ Pro W4" w:hAnsi="Arial Narrow" w:cs="Cooper Black"/>
      <w:color w:val="FFFFFF"/>
    </w:rPr>
  </w:style>
  <w:style w:type="character" w:customStyle="1" w:styleId="DateChar">
    <w:name w:val="Date Char"/>
    <w:link w:val="Date"/>
    <w:rsid w:val="009058E1"/>
    <w:rPr>
      <w:rFonts w:ascii="Arial Narrow" w:eastAsia="ヒラギノ丸ゴ Pro W4" w:hAnsi="Arial Narrow" w:cs="Cooper Black"/>
      <w:color w:val="FFFFFF"/>
    </w:rPr>
  </w:style>
  <w:style w:type="character" w:customStyle="1" w:styleId="Heading6Char">
    <w:name w:val="Heading 6 Char"/>
    <w:link w:val="Heading6"/>
    <w:rsid w:val="00B44EF4"/>
    <w:rPr>
      <w:rFonts w:ascii="Cooper Black" w:eastAsia="ヒラギノ丸ゴ Pro W4" w:hAnsi="Cooper Black" w:cs="Times New Roman"/>
      <w:iCs/>
      <w:color w:val="FFAE00"/>
      <w:sz w:val="28"/>
    </w:rPr>
  </w:style>
  <w:style w:type="paragraph" w:customStyle="1" w:styleId="Boxheading-large">
    <w:name w:val="Box heading - large"/>
    <w:basedOn w:val="Normal"/>
    <w:qFormat/>
    <w:rsid w:val="0062519F"/>
    <w:pPr>
      <w:jc w:val="center"/>
    </w:pPr>
    <w:rPr>
      <w:rFonts w:ascii="Cooper Black" w:eastAsia="ヒラギノ丸ゴ Pro W4" w:hAnsi="Cooper Black" w:cs="Cooper Black"/>
      <w:color w:val="FFFFFF"/>
      <w:sz w:val="60"/>
    </w:rPr>
  </w:style>
  <w:style w:type="paragraph" w:customStyle="1" w:styleId="Boxtext-large">
    <w:name w:val="Box text - large"/>
    <w:basedOn w:val="Normal"/>
    <w:qFormat/>
    <w:rsid w:val="00BF0847"/>
    <w:pPr>
      <w:spacing w:before="120" w:line="288" w:lineRule="auto"/>
    </w:pPr>
    <w:rPr>
      <w:color w:val="FFFFFF"/>
      <w:sz w:val="22"/>
    </w:rPr>
  </w:style>
  <w:style w:type="paragraph" w:styleId="Title">
    <w:name w:val="Title"/>
    <w:basedOn w:val="Normal"/>
    <w:link w:val="TitleChar"/>
    <w:rsid w:val="0062519F"/>
    <w:pPr>
      <w:jc w:val="center"/>
    </w:pPr>
    <w:rPr>
      <w:rFonts w:ascii="Cooper Black" w:eastAsia="ヒラギノ丸ゴ Pro W4" w:hAnsi="Cooper Black"/>
      <w:color w:val="FFFFFF"/>
      <w:kern w:val="28"/>
      <w:sz w:val="96"/>
      <w:szCs w:val="52"/>
    </w:rPr>
  </w:style>
  <w:style w:type="character" w:customStyle="1" w:styleId="TitleChar">
    <w:name w:val="Title Char"/>
    <w:link w:val="Title"/>
    <w:rsid w:val="0062519F"/>
    <w:rPr>
      <w:rFonts w:ascii="Cooper Black" w:eastAsia="ヒラギノ丸ゴ Pro W4" w:hAnsi="Cooper Black" w:cs="Times New Roman"/>
      <w:color w:val="FFFFFF"/>
      <w:kern w:val="28"/>
      <w:sz w:val="96"/>
      <w:szCs w:val="52"/>
    </w:rPr>
  </w:style>
  <w:style w:type="paragraph" w:customStyle="1" w:styleId="LeadLine">
    <w:name w:val="Lead Line"/>
    <w:basedOn w:val="Normal"/>
    <w:qFormat/>
    <w:rsid w:val="00D25667"/>
    <w:pPr>
      <w:jc w:val="center"/>
    </w:pPr>
    <w:rPr>
      <w:color w:val="FFFFFF"/>
      <w:sz w:val="18"/>
    </w:rPr>
  </w:style>
  <w:style w:type="character" w:customStyle="1" w:styleId="Heading3Char">
    <w:name w:val="Heading 3 Char"/>
    <w:link w:val="Heading3"/>
    <w:rsid w:val="00E561EA"/>
    <w:rPr>
      <w:rFonts w:ascii="Arial Narrow" w:eastAsia="ヒラギノ丸ゴ Pro W4" w:hAnsi="Arial Narrow" w:cs="Times New Roman"/>
      <w:b/>
      <w:bCs/>
      <w:caps/>
      <w:color w:val="005DAA"/>
      <w:spacing w:val="6"/>
      <w:sz w:val="40"/>
      <w:szCs w:val="40"/>
    </w:rPr>
  </w:style>
  <w:style w:type="paragraph" w:customStyle="1" w:styleId="Boxheading-small">
    <w:name w:val="Box heading - small"/>
    <w:basedOn w:val="Boxheading-large"/>
    <w:qFormat/>
    <w:rsid w:val="009058E1"/>
    <w:rPr>
      <w:rFonts w:ascii="Arial Narrow" w:hAnsi="Arial Narrow"/>
      <w:b/>
      <w:sz w:val="26"/>
    </w:rPr>
  </w:style>
  <w:style w:type="paragraph" w:customStyle="1" w:styleId="Boxtext-medium">
    <w:name w:val="Box text - medium"/>
    <w:basedOn w:val="Boxtext-large"/>
    <w:qFormat/>
    <w:rsid w:val="0079752D"/>
  </w:style>
  <w:style w:type="paragraph" w:customStyle="1" w:styleId="Boxheading-medium">
    <w:name w:val="Box heading - medium"/>
    <w:basedOn w:val="Boxheading-large"/>
    <w:qFormat/>
    <w:rsid w:val="009058E1"/>
    <w:pPr>
      <w:jc w:val="left"/>
    </w:pPr>
    <w:rPr>
      <w:rFonts w:ascii="Arial Narrow" w:hAnsi="Arial Narrow"/>
      <w:b/>
      <w:sz w:val="44"/>
    </w:rPr>
  </w:style>
  <w:style w:type="paragraph" w:customStyle="1" w:styleId="BodyTextSingle">
    <w:name w:val="Body Text Single"/>
    <w:basedOn w:val="BodyText"/>
    <w:qFormat/>
    <w:rsid w:val="007E4D85"/>
    <w:pPr>
      <w:spacing w:line="240" w:lineRule="auto"/>
    </w:pPr>
  </w:style>
  <w:style w:type="character" w:customStyle="1" w:styleId="Heading4Char">
    <w:name w:val="Heading 4 Char"/>
    <w:link w:val="Heading4"/>
    <w:rsid w:val="00826B8E"/>
    <w:rPr>
      <w:rFonts w:ascii="Arial Narrow" w:eastAsia="ヒラギノ丸ゴ Pro W4" w:hAnsi="Arial Narrow" w:cs="Times New Roman"/>
      <w:bCs/>
      <w:iCs/>
      <w:color w:val="5870BB"/>
      <w:sz w:val="28"/>
    </w:rPr>
  </w:style>
  <w:style w:type="paragraph" w:customStyle="1" w:styleId="BoxText-Left">
    <w:name w:val="Box Text - Left"/>
    <w:basedOn w:val="BodyText"/>
    <w:qFormat/>
    <w:rsid w:val="005F0FF2"/>
    <w:rPr>
      <w:color w:val="FFFFFF"/>
      <w:sz w:val="20"/>
    </w:rPr>
  </w:style>
  <w:style w:type="paragraph" w:customStyle="1" w:styleId="Page">
    <w:name w:val="Page"/>
    <w:basedOn w:val="Normal"/>
    <w:qFormat/>
    <w:rsid w:val="00175E58"/>
    <w:pPr>
      <w:jc w:val="center"/>
    </w:pPr>
    <w:rPr>
      <w:color w:val="18348A"/>
      <w:sz w:val="20"/>
    </w:rPr>
  </w:style>
  <w:style w:type="paragraph" w:styleId="NormalWeb">
    <w:name w:val="Normal (Web)"/>
    <w:basedOn w:val="Normal"/>
    <w:uiPriority w:val="99"/>
    <w:unhideWhenUsed/>
    <w:rsid w:val="0061097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826B8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styleId="Hyperlink">
    <w:name w:val="Hyperlink"/>
    <w:rsid w:val="00266EDF"/>
    <w:rPr>
      <w:color w:val="3563F5"/>
      <w:u w:val="single"/>
    </w:rPr>
  </w:style>
  <w:style w:type="paragraph" w:customStyle="1" w:styleId="p1">
    <w:name w:val="p1"/>
    <w:basedOn w:val="Normal"/>
    <w:rsid w:val="002D522B"/>
    <w:rPr>
      <w:rFonts w:ascii="Frutiger LT Std" w:hAnsi="Frutiger LT Std"/>
      <w:sz w:val="17"/>
      <w:szCs w:val="17"/>
    </w:rPr>
  </w:style>
  <w:style w:type="paragraph" w:customStyle="1" w:styleId="p2">
    <w:name w:val="p2"/>
    <w:basedOn w:val="Normal"/>
    <w:rsid w:val="002D522B"/>
    <w:rPr>
      <w:rFonts w:ascii="Frutiger LT Std" w:hAnsi="Frutiger LT Std"/>
      <w:sz w:val="17"/>
      <w:szCs w:val="17"/>
    </w:rPr>
  </w:style>
  <w:style w:type="character" w:customStyle="1" w:styleId="s1">
    <w:name w:val="s1"/>
    <w:basedOn w:val="DefaultParagraphFont"/>
    <w:rsid w:val="002D522B"/>
    <w:rPr>
      <w:color w:val="000000"/>
    </w:rPr>
  </w:style>
  <w:style w:type="character" w:customStyle="1" w:styleId="apple-tab-span">
    <w:name w:val="apple-tab-span"/>
    <w:basedOn w:val="DefaultParagraphFont"/>
    <w:rsid w:val="002D522B"/>
  </w:style>
  <w:style w:type="character" w:customStyle="1" w:styleId="apple-converted-space">
    <w:name w:val="apple-converted-space"/>
    <w:basedOn w:val="DefaultParagraphFont"/>
    <w:rsid w:val="000E5E9A"/>
  </w:style>
  <w:style w:type="paragraph" w:styleId="ListParagraph">
    <w:name w:val="List Paragraph"/>
    <w:basedOn w:val="Normal"/>
    <w:rsid w:val="000E5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y.rotary.org/en/document/leadership-action-leaders-guide" TargetMode="External"/><Relationship Id="rId8" Type="http://schemas.openxmlformats.org/officeDocument/2006/relationships/hyperlink" Target="https://my.rotary.org/en/document/leadership-action-leaders-guide" TargetMode="Externa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Bob/Applications/Microsoft%20Office%202011/Office/Media/Templates/Publishing%20Layout%20View/Newsletters/Team%20News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Team Newsletter.dotx</Template>
  <TotalTime>31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</CharactersWithSpaces>
  <SharedDoc>false</SharedDoc>
  <HyperlinkBase/>
  <HLinks>
    <vt:vector size="6" baseType="variant">
      <vt:variant>
        <vt:i4>65545</vt:i4>
      </vt:variant>
      <vt:variant>
        <vt:i4>0</vt:i4>
      </vt:variant>
      <vt:variant>
        <vt:i4>0</vt:i4>
      </vt:variant>
      <vt:variant>
        <vt:i4>5</vt:i4>
      </vt:variant>
      <vt:variant>
        <vt:lpwstr>https://www.rotary.org/myrotary/en/manage/tools-templates/logos-graphics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Kiolbassa</dc:creator>
  <cp:keywords/>
  <dc:description/>
  <cp:lastModifiedBy>Megan Moulden</cp:lastModifiedBy>
  <cp:revision>5</cp:revision>
  <cp:lastPrinted>2017-01-12T20:28:00Z</cp:lastPrinted>
  <dcterms:created xsi:type="dcterms:W3CDTF">2017-01-12T19:59:00Z</dcterms:created>
  <dcterms:modified xsi:type="dcterms:W3CDTF">2017-02-03T20:26:00Z</dcterms:modified>
  <cp:category/>
</cp:coreProperties>
</file>